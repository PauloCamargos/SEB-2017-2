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047" w:rsidRPr="00A82757" w:rsidRDefault="00A82757" w:rsidP="00A82757">
      <w:pPr>
        <w:spacing w:line="360" w:lineRule="auto"/>
        <w:jc w:val="center"/>
        <w:rPr>
          <w:rFonts w:asciiTheme="majorHAnsi" w:hAnsiTheme="majorHAnsi"/>
          <w:sz w:val="36"/>
        </w:rPr>
      </w:pPr>
      <w:bookmarkStart w:id="0" w:name="_GoBack"/>
      <w:bookmarkEnd w:id="0"/>
      <w:r w:rsidRPr="00A82757">
        <w:rPr>
          <w:rFonts w:asciiTheme="majorHAnsi" w:hAnsiTheme="majorHAnsi"/>
          <w:sz w:val="36"/>
        </w:rPr>
        <w:t>UNIVERSIDADE FEDERAL DE UBERLÂNDIA - UFU</w:t>
      </w:r>
    </w:p>
    <w:p w:rsidR="00A82757" w:rsidRPr="00A82757" w:rsidRDefault="00A82757" w:rsidP="00A82757">
      <w:pPr>
        <w:spacing w:line="360" w:lineRule="auto"/>
        <w:jc w:val="center"/>
        <w:rPr>
          <w:rFonts w:asciiTheme="majorHAnsi" w:hAnsiTheme="majorHAnsi"/>
          <w:sz w:val="36"/>
        </w:rPr>
      </w:pPr>
      <w:r w:rsidRPr="00A82757">
        <w:rPr>
          <w:rFonts w:asciiTheme="majorHAnsi" w:hAnsiTheme="majorHAnsi"/>
          <w:sz w:val="36"/>
        </w:rPr>
        <w:t>FACULDADE DE ENGENHARIA ELÉTRICA – FEELT</w:t>
      </w:r>
    </w:p>
    <w:p w:rsidR="00A82757" w:rsidRPr="00A82757" w:rsidRDefault="008D524B" w:rsidP="00A82757">
      <w:pPr>
        <w:spacing w:line="360" w:lineRule="auto"/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SINAIS E SISTEMAS EM ENGENHARIA BIOMÉDICA</w:t>
      </w:r>
    </w:p>
    <w:p w:rsidR="00552047" w:rsidRPr="00A82757" w:rsidRDefault="00552047" w:rsidP="00552047">
      <w:pPr>
        <w:rPr>
          <w:rFonts w:asciiTheme="majorHAnsi" w:hAnsiTheme="majorHAnsi"/>
        </w:rPr>
      </w:pPr>
    </w:p>
    <w:p w:rsidR="00552047" w:rsidRPr="00A82757" w:rsidRDefault="00552047" w:rsidP="00552047">
      <w:pPr>
        <w:rPr>
          <w:rFonts w:asciiTheme="majorHAnsi" w:hAnsiTheme="majorHAnsi"/>
        </w:rPr>
      </w:pPr>
    </w:p>
    <w:p w:rsidR="00552047" w:rsidRPr="00A82757" w:rsidRDefault="00552047" w:rsidP="00552047">
      <w:pPr>
        <w:rPr>
          <w:rFonts w:asciiTheme="majorHAnsi" w:hAnsiTheme="majorHAnsi"/>
        </w:rPr>
      </w:pPr>
    </w:p>
    <w:p w:rsidR="00552047" w:rsidRPr="00A82757" w:rsidRDefault="00552047" w:rsidP="00552047">
      <w:pPr>
        <w:rPr>
          <w:rFonts w:asciiTheme="majorHAnsi" w:hAnsiTheme="majorHAnsi"/>
        </w:rPr>
      </w:pPr>
    </w:p>
    <w:p w:rsidR="00552047" w:rsidRPr="00A82757" w:rsidRDefault="00552047" w:rsidP="00552047">
      <w:pPr>
        <w:rPr>
          <w:rFonts w:asciiTheme="majorHAnsi" w:hAnsiTheme="majorHAnsi"/>
        </w:rPr>
      </w:pPr>
    </w:p>
    <w:p w:rsidR="00552047" w:rsidRPr="00A82757" w:rsidRDefault="00552047" w:rsidP="00552047">
      <w:pPr>
        <w:rPr>
          <w:rFonts w:asciiTheme="majorHAnsi" w:hAnsiTheme="majorHAnsi"/>
        </w:rPr>
      </w:pPr>
    </w:p>
    <w:p w:rsidR="00552047" w:rsidRPr="00A82757" w:rsidRDefault="00552047" w:rsidP="00552047">
      <w:pPr>
        <w:rPr>
          <w:rFonts w:asciiTheme="majorHAnsi" w:hAnsiTheme="majorHAnsi"/>
        </w:rPr>
      </w:pPr>
    </w:p>
    <w:p w:rsidR="00552047" w:rsidRPr="00A82757" w:rsidRDefault="00552047" w:rsidP="00552047">
      <w:pPr>
        <w:rPr>
          <w:rFonts w:asciiTheme="majorHAnsi" w:hAnsiTheme="majorHAnsi"/>
          <w:sz w:val="28"/>
        </w:rPr>
      </w:pPr>
    </w:p>
    <w:p w:rsidR="00552047" w:rsidRPr="00A82757" w:rsidRDefault="00552047" w:rsidP="00552047">
      <w:pPr>
        <w:rPr>
          <w:rFonts w:asciiTheme="majorHAnsi" w:hAnsiTheme="majorHAnsi"/>
          <w:sz w:val="28"/>
        </w:rPr>
      </w:pPr>
    </w:p>
    <w:p w:rsidR="00552047" w:rsidRPr="00A82757" w:rsidRDefault="009402B3" w:rsidP="00087D91">
      <w:pPr>
        <w:jc w:val="center"/>
        <w:rPr>
          <w:rFonts w:asciiTheme="majorHAnsi" w:hAnsiTheme="majorHAnsi"/>
          <w:b/>
          <w:sz w:val="40"/>
          <w:szCs w:val="36"/>
        </w:rPr>
      </w:pPr>
      <w:r>
        <w:rPr>
          <w:rFonts w:asciiTheme="majorHAnsi" w:hAnsiTheme="majorHAnsi"/>
          <w:b/>
          <w:sz w:val="40"/>
          <w:szCs w:val="36"/>
        </w:rPr>
        <w:t xml:space="preserve">Título do </w:t>
      </w:r>
      <w:r w:rsidR="005C4897">
        <w:rPr>
          <w:rFonts w:asciiTheme="majorHAnsi" w:hAnsiTheme="majorHAnsi"/>
          <w:b/>
          <w:sz w:val="40"/>
          <w:szCs w:val="36"/>
        </w:rPr>
        <w:t>Experimento</w:t>
      </w:r>
      <w:r w:rsidR="00087D91" w:rsidRPr="00A82757">
        <w:rPr>
          <w:rFonts w:asciiTheme="majorHAnsi" w:hAnsiTheme="majorHAnsi"/>
          <w:b/>
          <w:sz w:val="40"/>
          <w:szCs w:val="36"/>
        </w:rPr>
        <w:t xml:space="preserve"> de laboratório</w:t>
      </w:r>
    </w:p>
    <w:p w:rsidR="00087D91" w:rsidRPr="00A82757" w:rsidRDefault="00087D91" w:rsidP="00087D91">
      <w:pPr>
        <w:jc w:val="center"/>
        <w:rPr>
          <w:rFonts w:asciiTheme="majorHAnsi" w:hAnsiTheme="majorHAnsi"/>
          <w:sz w:val="32"/>
          <w:szCs w:val="36"/>
        </w:rPr>
      </w:pPr>
      <w:r w:rsidRPr="00A82757">
        <w:rPr>
          <w:rFonts w:asciiTheme="majorHAnsi" w:hAnsiTheme="majorHAnsi"/>
          <w:sz w:val="32"/>
          <w:szCs w:val="36"/>
        </w:rPr>
        <w:t>(Consta no Roteiro da Aula)</w:t>
      </w:r>
    </w:p>
    <w:p w:rsidR="00552047" w:rsidRPr="00A82757" w:rsidRDefault="00552047" w:rsidP="00552047">
      <w:pPr>
        <w:jc w:val="center"/>
        <w:rPr>
          <w:rFonts w:asciiTheme="majorHAnsi" w:hAnsiTheme="majorHAnsi"/>
          <w:b/>
          <w:sz w:val="36"/>
          <w:szCs w:val="36"/>
        </w:rPr>
      </w:pPr>
    </w:p>
    <w:p w:rsidR="00552047" w:rsidRPr="00A82757" w:rsidRDefault="00552047" w:rsidP="00552047">
      <w:pPr>
        <w:jc w:val="center"/>
        <w:rPr>
          <w:rFonts w:asciiTheme="majorHAnsi" w:hAnsiTheme="majorHAnsi"/>
          <w:b/>
          <w:sz w:val="36"/>
          <w:szCs w:val="36"/>
        </w:rPr>
      </w:pPr>
    </w:p>
    <w:p w:rsidR="00552047" w:rsidRPr="00A82757" w:rsidRDefault="00552047" w:rsidP="00552047">
      <w:pPr>
        <w:jc w:val="center"/>
        <w:rPr>
          <w:rFonts w:asciiTheme="majorHAnsi" w:hAnsiTheme="majorHAnsi"/>
          <w:b/>
          <w:sz w:val="36"/>
          <w:szCs w:val="36"/>
        </w:rPr>
      </w:pPr>
    </w:p>
    <w:p w:rsidR="00552047" w:rsidRPr="00A82757" w:rsidRDefault="00552047" w:rsidP="00552047">
      <w:pPr>
        <w:jc w:val="center"/>
        <w:rPr>
          <w:rFonts w:asciiTheme="majorHAnsi" w:hAnsiTheme="majorHAnsi"/>
          <w:b/>
          <w:sz w:val="36"/>
          <w:szCs w:val="36"/>
        </w:rPr>
      </w:pPr>
    </w:p>
    <w:p w:rsidR="00552047" w:rsidRPr="00A82757" w:rsidRDefault="00552047" w:rsidP="00552047">
      <w:pPr>
        <w:jc w:val="center"/>
        <w:rPr>
          <w:rFonts w:asciiTheme="majorHAnsi" w:hAnsiTheme="majorHAnsi"/>
          <w:b/>
          <w:sz w:val="40"/>
          <w:szCs w:val="36"/>
        </w:rPr>
      </w:pPr>
    </w:p>
    <w:p w:rsidR="00087D91" w:rsidRPr="00A82757" w:rsidRDefault="00087D91" w:rsidP="00552047">
      <w:pPr>
        <w:rPr>
          <w:rFonts w:asciiTheme="majorHAnsi" w:hAnsiTheme="majorHAnsi"/>
          <w:b/>
          <w:sz w:val="36"/>
          <w:szCs w:val="32"/>
        </w:rPr>
      </w:pPr>
      <w:r w:rsidRPr="00A82757">
        <w:rPr>
          <w:rFonts w:asciiTheme="majorHAnsi" w:hAnsiTheme="majorHAnsi"/>
          <w:b/>
          <w:sz w:val="36"/>
          <w:szCs w:val="32"/>
        </w:rPr>
        <w:t>Alunos</w:t>
      </w:r>
      <w:r w:rsidR="00552047" w:rsidRPr="00A82757">
        <w:rPr>
          <w:rFonts w:asciiTheme="majorHAnsi" w:hAnsiTheme="majorHAnsi"/>
          <w:b/>
          <w:sz w:val="36"/>
          <w:szCs w:val="32"/>
        </w:rPr>
        <w:t xml:space="preserve">: </w:t>
      </w:r>
    </w:p>
    <w:p w:rsidR="00552047" w:rsidRPr="00A82757" w:rsidRDefault="00087D91" w:rsidP="00087D91">
      <w:pPr>
        <w:numPr>
          <w:ilvl w:val="0"/>
          <w:numId w:val="13"/>
        </w:numPr>
        <w:rPr>
          <w:rFonts w:asciiTheme="majorHAnsi" w:hAnsiTheme="majorHAnsi"/>
          <w:sz w:val="36"/>
          <w:szCs w:val="32"/>
        </w:rPr>
      </w:pPr>
      <w:r w:rsidRPr="00A82757">
        <w:rPr>
          <w:rFonts w:asciiTheme="majorHAnsi" w:hAnsiTheme="majorHAnsi"/>
          <w:sz w:val="36"/>
          <w:szCs w:val="32"/>
        </w:rPr>
        <w:t>Beltrano</w:t>
      </w:r>
    </w:p>
    <w:p w:rsidR="00087D91" w:rsidRPr="00A82757" w:rsidRDefault="00087D91" w:rsidP="00087D91">
      <w:pPr>
        <w:numPr>
          <w:ilvl w:val="0"/>
          <w:numId w:val="13"/>
        </w:numPr>
        <w:rPr>
          <w:rFonts w:asciiTheme="majorHAnsi" w:hAnsiTheme="majorHAnsi"/>
          <w:sz w:val="36"/>
          <w:szCs w:val="32"/>
        </w:rPr>
      </w:pPr>
      <w:r w:rsidRPr="00A82757">
        <w:rPr>
          <w:rFonts w:asciiTheme="majorHAnsi" w:hAnsiTheme="majorHAnsi"/>
          <w:sz w:val="36"/>
          <w:szCs w:val="32"/>
        </w:rPr>
        <w:t>Ciclano</w:t>
      </w:r>
    </w:p>
    <w:p w:rsidR="00087D91" w:rsidRPr="00A82757" w:rsidRDefault="00087D91" w:rsidP="00087D91">
      <w:pPr>
        <w:numPr>
          <w:ilvl w:val="0"/>
          <w:numId w:val="13"/>
        </w:numPr>
        <w:rPr>
          <w:rFonts w:asciiTheme="majorHAnsi" w:hAnsiTheme="majorHAnsi"/>
          <w:sz w:val="36"/>
          <w:szCs w:val="32"/>
        </w:rPr>
      </w:pPr>
      <w:r w:rsidRPr="00A82757">
        <w:rPr>
          <w:rFonts w:asciiTheme="majorHAnsi" w:hAnsiTheme="majorHAnsi"/>
          <w:sz w:val="36"/>
          <w:szCs w:val="32"/>
        </w:rPr>
        <w:t>Fulano</w:t>
      </w:r>
    </w:p>
    <w:p w:rsidR="00A82757" w:rsidRPr="00A82757" w:rsidRDefault="00A82757" w:rsidP="00087D91">
      <w:pPr>
        <w:numPr>
          <w:ilvl w:val="0"/>
          <w:numId w:val="13"/>
        </w:numPr>
        <w:rPr>
          <w:rFonts w:asciiTheme="majorHAnsi" w:hAnsiTheme="majorHAnsi"/>
          <w:sz w:val="36"/>
          <w:szCs w:val="32"/>
        </w:rPr>
      </w:pPr>
      <w:proofErr w:type="gramStart"/>
      <w:r w:rsidRPr="00A82757">
        <w:rPr>
          <w:rFonts w:asciiTheme="majorHAnsi" w:hAnsiTheme="majorHAnsi"/>
          <w:sz w:val="36"/>
          <w:szCs w:val="32"/>
        </w:rPr>
        <w:t>....</w:t>
      </w:r>
      <w:proofErr w:type="gramEnd"/>
    </w:p>
    <w:p w:rsidR="00552047" w:rsidRPr="00A82757" w:rsidRDefault="00552047" w:rsidP="00552047">
      <w:pPr>
        <w:rPr>
          <w:rFonts w:asciiTheme="majorHAnsi" w:hAnsiTheme="majorHAnsi"/>
          <w:b/>
          <w:sz w:val="36"/>
          <w:szCs w:val="32"/>
        </w:rPr>
      </w:pPr>
    </w:p>
    <w:p w:rsidR="00552047" w:rsidRPr="00A82757" w:rsidRDefault="00552047" w:rsidP="00552047">
      <w:pPr>
        <w:rPr>
          <w:rFonts w:asciiTheme="majorHAnsi" w:hAnsiTheme="majorHAnsi"/>
          <w:b/>
          <w:sz w:val="36"/>
          <w:szCs w:val="32"/>
        </w:rPr>
      </w:pPr>
    </w:p>
    <w:p w:rsidR="00552047" w:rsidRPr="00A82757" w:rsidRDefault="00552047" w:rsidP="00552047">
      <w:pPr>
        <w:rPr>
          <w:rFonts w:asciiTheme="majorHAnsi" w:hAnsiTheme="majorHAnsi"/>
          <w:b/>
          <w:sz w:val="36"/>
          <w:szCs w:val="32"/>
        </w:rPr>
      </w:pPr>
    </w:p>
    <w:p w:rsidR="00552047" w:rsidRPr="00A82757" w:rsidRDefault="00A82757" w:rsidP="00552047">
      <w:pPr>
        <w:rPr>
          <w:rFonts w:asciiTheme="majorHAnsi" w:hAnsiTheme="majorHAnsi"/>
          <w:sz w:val="36"/>
          <w:szCs w:val="32"/>
        </w:rPr>
      </w:pPr>
      <w:r w:rsidRPr="00A82757">
        <w:rPr>
          <w:rFonts w:asciiTheme="majorHAnsi" w:hAnsiTheme="majorHAnsi"/>
          <w:b/>
          <w:sz w:val="36"/>
          <w:szCs w:val="32"/>
        </w:rPr>
        <w:t>Prof</w:t>
      </w:r>
      <w:r w:rsidR="00552047" w:rsidRPr="00A82757">
        <w:rPr>
          <w:rFonts w:asciiTheme="majorHAnsi" w:hAnsiTheme="majorHAnsi"/>
          <w:b/>
          <w:sz w:val="36"/>
          <w:szCs w:val="32"/>
        </w:rPr>
        <w:t xml:space="preserve">. </w:t>
      </w:r>
      <w:r w:rsidR="00552047" w:rsidRPr="00A82757">
        <w:rPr>
          <w:rFonts w:asciiTheme="majorHAnsi" w:hAnsiTheme="majorHAnsi"/>
          <w:sz w:val="36"/>
          <w:szCs w:val="32"/>
        </w:rPr>
        <w:t>Sérgio Ricardo de Jesus Oliveira</w:t>
      </w:r>
    </w:p>
    <w:p w:rsidR="00552047" w:rsidRPr="00A82757" w:rsidRDefault="00552047" w:rsidP="00552047">
      <w:pPr>
        <w:jc w:val="center"/>
        <w:rPr>
          <w:rFonts w:asciiTheme="majorHAnsi" w:hAnsiTheme="majorHAnsi"/>
          <w:sz w:val="36"/>
          <w:szCs w:val="32"/>
        </w:rPr>
      </w:pPr>
    </w:p>
    <w:p w:rsidR="00552047" w:rsidRPr="00A82757" w:rsidRDefault="00552047" w:rsidP="00552047">
      <w:pPr>
        <w:jc w:val="center"/>
        <w:rPr>
          <w:rFonts w:asciiTheme="majorHAnsi" w:hAnsiTheme="majorHAnsi"/>
          <w:sz w:val="28"/>
        </w:rPr>
      </w:pPr>
    </w:p>
    <w:p w:rsidR="00552047" w:rsidRPr="00A82757" w:rsidRDefault="00552047" w:rsidP="00552047">
      <w:pPr>
        <w:jc w:val="center"/>
        <w:rPr>
          <w:rFonts w:asciiTheme="majorHAnsi" w:hAnsiTheme="majorHAnsi"/>
          <w:sz w:val="28"/>
        </w:rPr>
      </w:pPr>
    </w:p>
    <w:p w:rsidR="00552047" w:rsidRDefault="00552047" w:rsidP="00552047">
      <w:pPr>
        <w:jc w:val="center"/>
        <w:rPr>
          <w:rFonts w:asciiTheme="majorHAnsi" w:hAnsiTheme="majorHAnsi"/>
          <w:sz w:val="28"/>
        </w:rPr>
      </w:pPr>
    </w:p>
    <w:p w:rsidR="001F656A" w:rsidRDefault="001F656A" w:rsidP="00552047">
      <w:pPr>
        <w:jc w:val="center"/>
        <w:rPr>
          <w:rFonts w:asciiTheme="majorHAnsi" w:hAnsiTheme="majorHAnsi"/>
          <w:sz w:val="28"/>
        </w:rPr>
      </w:pPr>
    </w:p>
    <w:p w:rsidR="001F656A" w:rsidRPr="00A82757" w:rsidRDefault="001F656A" w:rsidP="00552047">
      <w:pPr>
        <w:jc w:val="center"/>
        <w:rPr>
          <w:rFonts w:asciiTheme="majorHAnsi" w:hAnsiTheme="majorHAnsi"/>
          <w:sz w:val="28"/>
        </w:rPr>
      </w:pPr>
    </w:p>
    <w:p w:rsidR="00552047" w:rsidRDefault="001F656A" w:rsidP="001F656A">
      <w:pPr>
        <w:jc w:val="righ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Uberlândia, </w:t>
      </w:r>
      <w:r w:rsidRPr="001F656A">
        <w:rPr>
          <w:rFonts w:asciiTheme="majorHAnsi" w:hAnsiTheme="majorHAnsi"/>
          <w:b/>
          <w:sz w:val="28"/>
        </w:rPr>
        <w:t>Dia</w:t>
      </w:r>
      <w:r>
        <w:rPr>
          <w:rFonts w:asciiTheme="majorHAnsi" w:hAnsiTheme="majorHAnsi"/>
          <w:sz w:val="28"/>
        </w:rPr>
        <w:t xml:space="preserve"> de </w:t>
      </w:r>
      <w:r w:rsidRPr="001F656A">
        <w:rPr>
          <w:rFonts w:asciiTheme="majorHAnsi" w:hAnsiTheme="majorHAnsi"/>
          <w:b/>
          <w:sz w:val="28"/>
        </w:rPr>
        <w:t>Mês</w:t>
      </w:r>
      <w:r>
        <w:rPr>
          <w:rFonts w:asciiTheme="majorHAnsi" w:hAnsiTheme="majorHAnsi"/>
          <w:sz w:val="28"/>
        </w:rPr>
        <w:t xml:space="preserve"> de </w:t>
      </w:r>
      <w:proofErr w:type="gramStart"/>
      <w:r w:rsidR="008D524B">
        <w:rPr>
          <w:rFonts w:asciiTheme="majorHAnsi" w:hAnsiTheme="majorHAnsi"/>
          <w:sz w:val="28"/>
        </w:rPr>
        <w:t>2015</w:t>
      </w:r>
      <w:proofErr w:type="gramEnd"/>
    </w:p>
    <w:p w:rsidR="001F656A" w:rsidRDefault="001F656A" w:rsidP="00A82757">
      <w:pPr>
        <w:jc w:val="both"/>
        <w:rPr>
          <w:rFonts w:asciiTheme="majorHAnsi" w:hAnsiTheme="majorHAnsi"/>
          <w:sz w:val="28"/>
        </w:rPr>
      </w:pPr>
    </w:p>
    <w:p w:rsidR="00A82757" w:rsidRDefault="00833743" w:rsidP="00A82757">
      <w:p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Para cada experimento definido no roteiro, inclua no relatório:</w:t>
      </w:r>
    </w:p>
    <w:p w:rsidR="00F44083" w:rsidRDefault="00F44083" w:rsidP="00833743">
      <w:pPr>
        <w:numPr>
          <w:ilvl w:val="0"/>
          <w:numId w:val="15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Título do </w:t>
      </w:r>
      <w:r w:rsidR="008D524B">
        <w:rPr>
          <w:rFonts w:asciiTheme="majorHAnsi" w:hAnsiTheme="majorHAnsi"/>
          <w:sz w:val="28"/>
        </w:rPr>
        <w:t>roteiro</w:t>
      </w:r>
    </w:p>
    <w:p w:rsidR="008D524B" w:rsidRDefault="008D524B" w:rsidP="00833743">
      <w:pPr>
        <w:numPr>
          <w:ilvl w:val="0"/>
          <w:numId w:val="15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Título do esquema eletrônico</w:t>
      </w:r>
    </w:p>
    <w:p w:rsidR="00833743" w:rsidRDefault="00833743" w:rsidP="00833743">
      <w:pPr>
        <w:numPr>
          <w:ilvl w:val="0"/>
          <w:numId w:val="15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Esquema eletrônico completo desenhado no simulador;</w:t>
      </w:r>
    </w:p>
    <w:p w:rsidR="00833743" w:rsidRDefault="00833743" w:rsidP="00833743">
      <w:pPr>
        <w:numPr>
          <w:ilvl w:val="0"/>
          <w:numId w:val="15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Gráficos obtidos na simulação;</w:t>
      </w:r>
      <w:r w:rsidR="00E175D2">
        <w:rPr>
          <w:rFonts w:asciiTheme="majorHAnsi" w:hAnsiTheme="majorHAnsi"/>
          <w:sz w:val="28"/>
        </w:rPr>
        <w:t xml:space="preserve"> </w:t>
      </w:r>
    </w:p>
    <w:p w:rsidR="00833743" w:rsidRDefault="00833743" w:rsidP="00833743">
      <w:pPr>
        <w:numPr>
          <w:ilvl w:val="0"/>
          <w:numId w:val="15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Descrição dos pontos onde os gráficos foram obtidos.</w:t>
      </w:r>
    </w:p>
    <w:p w:rsidR="000D6F31" w:rsidRDefault="000D6F31" w:rsidP="000D6F31">
      <w:pPr>
        <w:rPr>
          <w:rFonts w:asciiTheme="majorHAnsi" w:hAnsiTheme="majorHAnsi"/>
          <w:sz w:val="28"/>
        </w:rPr>
      </w:pPr>
    </w:p>
    <w:p w:rsidR="000D6F31" w:rsidRDefault="000D6F31" w:rsidP="000D6F31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- Descreva os valores importantes dos gráficos (tensões máxima, mínima, pico-a-pico, frequência </w:t>
      </w:r>
      <w:proofErr w:type="spellStart"/>
      <w:r>
        <w:rPr>
          <w:rFonts w:asciiTheme="majorHAnsi" w:hAnsiTheme="majorHAnsi"/>
          <w:sz w:val="28"/>
        </w:rPr>
        <w:t>etc</w:t>
      </w:r>
      <w:proofErr w:type="spellEnd"/>
      <w:r>
        <w:rPr>
          <w:rFonts w:asciiTheme="majorHAnsi" w:hAnsiTheme="majorHAnsi"/>
          <w:sz w:val="28"/>
        </w:rPr>
        <w:t>) bem como os pontos no esquema eletrônico, onde os gráficos foram colhidos, de modo a faci</w:t>
      </w:r>
      <w:r w:rsidR="008D524B">
        <w:rPr>
          <w:rFonts w:asciiTheme="majorHAnsi" w:hAnsiTheme="majorHAnsi"/>
          <w:sz w:val="28"/>
        </w:rPr>
        <w:t>litar o entendimento dos mesmos;</w:t>
      </w:r>
    </w:p>
    <w:p w:rsidR="000D6F31" w:rsidRDefault="000D6F31" w:rsidP="000D6F31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- Faça isso para todos os</w:t>
      </w:r>
      <w:r w:rsidR="008D524B">
        <w:rPr>
          <w:rFonts w:asciiTheme="majorHAnsi" w:hAnsiTheme="majorHAnsi"/>
          <w:sz w:val="28"/>
        </w:rPr>
        <w:t xml:space="preserve"> gráficos inclusos no relatório;</w:t>
      </w:r>
    </w:p>
    <w:p w:rsidR="008D524B" w:rsidRDefault="008D524B" w:rsidP="000D6F31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- Inclua a listagem do software desenvolvido, explicando o que o software executa e como executa.</w:t>
      </w:r>
    </w:p>
    <w:p w:rsidR="000D6F31" w:rsidRDefault="000D6F31" w:rsidP="000D6F31">
      <w:pPr>
        <w:rPr>
          <w:rFonts w:asciiTheme="majorHAnsi" w:hAnsiTheme="majorHAnsi"/>
          <w:sz w:val="28"/>
        </w:rPr>
      </w:pPr>
    </w:p>
    <w:p w:rsidR="000D6F31" w:rsidRDefault="000D6F31" w:rsidP="000D6F31">
      <w:pPr>
        <w:rPr>
          <w:rFonts w:asciiTheme="majorHAnsi" w:hAnsiTheme="majorHAnsi"/>
          <w:b/>
          <w:sz w:val="28"/>
        </w:rPr>
      </w:pPr>
      <w:r w:rsidRPr="00466FFB">
        <w:rPr>
          <w:rFonts w:asciiTheme="majorHAnsi" w:hAnsiTheme="majorHAnsi"/>
          <w:b/>
          <w:sz w:val="28"/>
        </w:rPr>
        <w:t>O</w:t>
      </w:r>
      <w:r>
        <w:rPr>
          <w:rFonts w:asciiTheme="majorHAnsi" w:hAnsiTheme="majorHAnsi"/>
          <w:b/>
          <w:sz w:val="28"/>
        </w:rPr>
        <w:t>BSERVAÇÕES</w:t>
      </w:r>
      <w:r w:rsidRPr="00466FFB">
        <w:rPr>
          <w:rFonts w:asciiTheme="majorHAnsi" w:hAnsiTheme="majorHAnsi"/>
          <w:b/>
          <w:sz w:val="28"/>
        </w:rPr>
        <w:t>:</w:t>
      </w:r>
    </w:p>
    <w:p w:rsidR="00C16BFF" w:rsidRPr="00C16BFF" w:rsidRDefault="00C16BFF" w:rsidP="00C16BFF">
      <w:pPr>
        <w:numPr>
          <w:ilvl w:val="0"/>
          <w:numId w:val="16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Não mude o padrão da capa do relatório. Se deseja</w:t>
      </w:r>
      <w:r w:rsidRPr="00C16BFF">
        <w:rPr>
          <w:rFonts w:asciiTheme="majorHAnsi" w:hAnsiTheme="majorHAnsi"/>
          <w:sz w:val="28"/>
        </w:rPr>
        <w:t>r sugerir alguma mudança, me envie um email com a sugestão;</w:t>
      </w:r>
    </w:p>
    <w:p w:rsidR="000D6F31" w:rsidRDefault="000D6F31" w:rsidP="000D6F31">
      <w:pPr>
        <w:numPr>
          <w:ilvl w:val="0"/>
          <w:numId w:val="16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Todos os </w:t>
      </w:r>
      <w:r w:rsidR="001F656A">
        <w:rPr>
          <w:rFonts w:asciiTheme="majorHAnsi" w:hAnsiTheme="majorHAnsi"/>
          <w:sz w:val="28"/>
        </w:rPr>
        <w:t>passos</w:t>
      </w:r>
      <w:r>
        <w:rPr>
          <w:rFonts w:asciiTheme="majorHAnsi" w:hAnsiTheme="majorHAnsi"/>
          <w:sz w:val="28"/>
        </w:rPr>
        <w:t xml:space="preserve"> do roteiro da aula prática </w:t>
      </w:r>
      <w:proofErr w:type="gramStart"/>
      <w:r>
        <w:rPr>
          <w:rFonts w:asciiTheme="majorHAnsi" w:hAnsiTheme="majorHAnsi"/>
          <w:sz w:val="28"/>
        </w:rPr>
        <w:t>implementados</w:t>
      </w:r>
      <w:proofErr w:type="gramEnd"/>
      <w:r>
        <w:rPr>
          <w:rFonts w:asciiTheme="majorHAnsi" w:hAnsiTheme="majorHAnsi"/>
          <w:sz w:val="28"/>
        </w:rPr>
        <w:t xml:space="preserve"> no laboratório deverão constar no relatório;</w:t>
      </w:r>
    </w:p>
    <w:p w:rsidR="001F656A" w:rsidRDefault="001F656A" w:rsidP="000D6F31">
      <w:pPr>
        <w:numPr>
          <w:ilvl w:val="0"/>
          <w:numId w:val="16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Todos os cálculos necessários na </w:t>
      </w:r>
      <w:proofErr w:type="gramStart"/>
      <w:r>
        <w:rPr>
          <w:rFonts w:asciiTheme="majorHAnsi" w:hAnsiTheme="majorHAnsi"/>
          <w:sz w:val="28"/>
        </w:rPr>
        <w:t>implementação</w:t>
      </w:r>
      <w:proofErr w:type="gramEnd"/>
      <w:r>
        <w:rPr>
          <w:rFonts w:asciiTheme="majorHAnsi" w:hAnsiTheme="majorHAnsi"/>
          <w:sz w:val="28"/>
        </w:rPr>
        <w:t xml:space="preserve"> prática, deverão também ser apresentados na simulação;</w:t>
      </w:r>
    </w:p>
    <w:p w:rsidR="008D524B" w:rsidRDefault="008D524B" w:rsidP="000D6F31">
      <w:pPr>
        <w:numPr>
          <w:ilvl w:val="0"/>
          <w:numId w:val="16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Os softwares, rotinas e sub-rotinas </w:t>
      </w:r>
      <w:proofErr w:type="gramStart"/>
      <w:r>
        <w:rPr>
          <w:rFonts w:asciiTheme="majorHAnsi" w:hAnsiTheme="majorHAnsi"/>
          <w:sz w:val="28"/>
        </w:rPr>
        <w:t>desenvolvidos</w:t>
      </w:r>
      <w:proofErr w:type="gramEnd"/>
      <w:r>
        <w:rPr>
          <w:rFonts w:asciiTheme="majorHAnsi" w:hAnsiTheme="majorHAnsi"/>
          <w:sz w:val="28"/>
        </w:rPr>
        <w:t xml:space="preserve"> para a realização do experimento deverão constar no relatório;</w:t>
      </w:r>
    </w:p>
    <w:p w:rsidR="000D6F31" w:rsidRDefault="000D6F31" w:rsidP="000D6F31">
      <w:pPr>
        <w:numPr>
          <w:ilvl w:val="0"/>
          <w:numId w:val="16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Procure elaborar o relatório da forma mais completa possível, segundo o roteiro de cada aula;</w:t>
      </w:r>
    </w:p>
    <w:p w:rsidR="000D6F31" w:rsidRPr="000D6F31" w:rsidRDefault="000D6F31" w:rsidP="000D6F31">
      <w:pPr>
        <w:numPr>
          <w:ilvl w:val="0"/>
          <w:numId w:val="16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Evite deixar outro grupo ter acesso aos conteúdos dos relatórios, simulações</w:t>
      </w:r>
      <w:r w:rsidR="008D524B">
        <w:rPr>
          <w:rFonts w:asciiTheme="majorHAnsi" w:hAnsiTheme="majorHAnsi"/>
          <w:sz w:val="28"/>
        </w:rPr>
        <w:t>,</w:t>
      </w:r>
      <w:r>
        <w:rPr>
          <w:rFonts w:asciiTheme="majorHAnsi" w:hAnsiTheme="majorHAnsi"/>
          <w:sz w:val="28"/>
        </w:rPr>
        <w:t xml:space="preserve"> esquemas eletrônicos</w:t>
      </w:r>
      <w:r w:rsidR="008D524B">
        <w:rPr>
          <w:rFonts w:asciiTheme="majorHAnsi" w:hAnsiTheme="majorHAnsi"/>
          <w:sz w:val="28"/>
        </w:rPr>
        <w:t xml:space="preserve"> e softwares </w:t>
      </w:r>
      <w:r>
        <w:rPr>
          <w:rFonts w:asciiTheme="majorHAnsi" w:hAnsiTheme="majorHAnsi"/>
          <w:sz w:val="28"/>
        </w:rPr>
        <w:t>gerados pela sua equipe. Lembre-se: relatórios iguais ou similares serão desconsiderados</w:t>
      </w:r>
      <w:r w:rsidR="001F656A">
        <w:rPr>
          <w:rFonts w:asciiTheme="majorHAnsi" w:hAnsiTheme="majorHAnsi"/>
          <w:sz w:val="28"/>
        </w:rPr>
        <w:t>.</w:t>
      </w:r>
    </w:p>
    <w:p w:rsidR="00833743" w:rsidRPr="005C4897" w:rsidRDefault="000D6F31" w:rsidP="00833743">
      <w:pPr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br w:type="page"/>
      </w:r>
      <w:r w:rsidR="005C4897" w:rsidRPr="005C4897">
        <w:rPr>
          <w:rFonts w:asciiTheme="majorHAnsi" w:hAnsiTheme="majorHAnsi"/>
          <w:b/>
          <w:sz w:val="28"/>
        </w:rPr>
        <w:lastRenderedPageBreak/>
        <w:t>EXEMPLO:</w:t>
      </w:r>
    </w:p>
    <w:p w:rsidR="00833743" w:rsidRDefault="00833743" w:rsidP="00833743">
      <w:pPr>
        <w:jc w:val="both"/>
        <w:rPr>
          <w:rFonts w:asciiTheme="majorHAnsi" w:hAnsiTheme="majorHAnsi"/>
          <w:sz w:val="28"/>
        </w:rPr>
      </w:pPr>
    </w:p>
    <w:p w:rsidR="00F44083" w:rsidRPr="00F44083" w:rsidRDefault="008D524B" w:rsidP="00F44083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MOTOR DE PASSO BIPOLAR</w:t>
      </w:r>
    </w:p>
    <w:p w:rsidR="00833743" w:rsidRDefault="008D524B" w:rsidP="00833743">
      <w:pPr>
        <w:jc w:val="center"/>
        <w:rPr>
          <w:rFonts w:asciiTheme="majorHAnsi" w:hAnsiTheme="majorHAnsi"/>
          <w:sz w:val="28"/>
        </w:rPr>
      </w:pPr>
      <w:r>
        <w:rPr>
          <w:rFonts w:eastAsia="TimesNewRoman" w:cs="TimesNewRoman,Italic"/>
          <w:b/>
          <w:noProof/>
          <w:color w:val="0070C0"/>
          <w:sz w:val="28"/>
        </w:rPr>
        <w:drawing>
          <wp:inline distT="0" distB="0" distL="0" distR="0">
            <wp:extent cx="5400040" cy="51606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083" w:rsidRDefault="00F44083" w:rsidP="00833743">
      <w:pPr>
        <w:jc w:val="center"/>
        <w:rPr>
          <w:rFonts w:asciiTheme="majorHAnsi" w:hAnsiTheme="majorHAnsi"/>
          <w:sz w:val="28"/>
        </w:rPr>
      </w:pPr>
    </w:p>
    <w:p w:rsidR="00F44083" w:rsidRDefault="006858C3" w:rsidP="00833743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GRÁFICOS DE SIMULAÇÃO</w:t>
      </w:r>
    </w:p>
    <w:p w:rsidR="0062645E" w:rsidRDefault="00C16BFF" w:rsidP="0062645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lastRenderedPageBreak/>
        <w:drawing>
          <wp:inline distT="0" distB="0" distL="0" distR="0">
            <wp:extent cx="5396230" cy="34925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31" w:rsidRPr="00F44083" w:rsidRDefault="000D6F31" w:rsidP="000D6F31">
      <w:p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 onda quadrada do gráfico acima foi obtida na saída do </w:t>
      </w:r>
      <w:r w:rsidR="008D524B">
        <w:rPr>
          <w:rFonts w:asciiTheme="majorHAnsi" w:hAnsiTheme="majorHAnsi"/>
          <w:sz w:val="28"/>
        </w:rPr>
        <w:t>Arduino Due no pino DAC0. A</w:t>
      </w:r>
      <w:r>
        <w:rPr>
          <w:rFonts w:asciiTheme="majorHAnsi" w:hAnsiTheme="majorHAnsi"/>
          <w:sz w:val="28"/>
        </w:rPr>
        <w:t xml:space="preserve"> frequência </w:t>
      </w:r>
      <w:r w:rsidR="008D524B">
        <w:rPr>
          <w:rFonts w:asciiTheme="majorHAnsi" w:hAnsiTheme="majorHAnsi"/>
          <w:sz w:val="28"/>
        </w:rPr>
        <w:t xml:space="preserve">é </w:t>
      </w:r>
      <w:r>
        <w:rPr>
          <w:rFonts w:asciiTheme="majorHAnsi" w:hAnsiTheme="majorHAnsi"/>
          <w:sz w:val="28"/>
        </w:rPr>
        <w:t>de XX Hz e amplitude de YY volts, enquanto a onda exponencial é resultante da forma de onda de tensão no capacitor C, com valor máximo de AA volts e valor mínimo de BB volts.</w:t>
      </w:r>
    </w:p>
    <w:sectPr w:rsidR="000D6F31" w:rsidRPr="00F44083" w:rsidSect="006D326D">
      <w:headerReference w:type="default" r:id="rId10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C2F" w:rsidRDefault="007E3C2F">
      <w:r>
        <w:separator/>
      </w:r>
    </w:p>
  </w:endnote>
  <w:endnote w:type="continuationSeparator" w:id="0">
    <w:p w:rsidR="007E3C2F" w:rsidRDefault="007E3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C2F" w:rsidRDefault="007E3C2F">
      <w:r>
        <w:separator/>
      </w:r>
    </w:p>
  </w:footnote>
  <w:footnote w:type="continuationSeparator" w:id="0">
    <w:p w:rsidR="007E3C2F" w:rsidRDefault="007E3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56C" w:rsidRPr="00C929E5" w:rsidRDefault="00E0056C" w:rsidP="00C929E5">
    <w:pPr>
      <w:pStyle w:val="Cabealho"/>
      <w:tabs>
        <w:tab w:val="left" w:pos="7085"/>
      </w:tabs>
      <w:jc w:val="right"/>
    </w:pPr>
    <w:r>
      <w:rPr>
        <w:rStyle w:val="Nmerodepgina"/>
      </w:rPr>
      <w:t xml:space="preserve"> 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2B0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00E3760"/>
    <w:multiLevelType w:val="hybridMultilevel"/>
    <w:tmpl w:val="F09AF24E"/>
    <w:lvl w:ilvl="0" w:tplc="CA387C2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683842"/>
    <w:multiLevelType w:val="hybridMultilevel"/>
    <w:tmpl w:val="365A77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F31E2"/>
    <w:multiLevelType w:val="hybridMultilevel"/>
    <w:tmpl w:val="EA6E1852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744DE6"/>
    <w:multiLevelType w:val="hybridMultilevel"/>
    <w:tmpl w:val="788869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F65BCC"/>
    <w:multiLevelType w:val="hybridMultilevel"/>
    <w:tmpl w:val="8AC05D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B054C0"/>
    <w:multiLevelType w:val="hybridMultilevel"/>
    <w:tmpl w:val="C8FACEBE"/>
    <w:lvl w:ilvl="0" w:tplc="E676BCF6">
      <w:start w:val="2"/>
      <w:numFmt w:val="lowerLetter"/>
      <w:lvlText w:val="(%1)"/>
      <w:lvlJc w:val="left"/>
      <w:pPr>
        <w:tabs>
          <w:tab w:val="num" w:pos="3195"/>
        </w:tabs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</w:lvl>
  </w:abstractNum>
  <w:abstractNum w:abstractNumId="7">
    <w:nsid w:val="3D151B8E"/>
    <w:multiLevelType w:val="hybridMultilevel"/>
    <w:tmpl w:val="72F6A6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03917"/>
    <w:multiLevelType w:val="hybridMultilevel"/>
    <w:tmpl w:val="EF809D66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470E2B85"/>
    <w:multiLevelType w:val="hybridMultilevel"/>
    <w:tmpl w:val="8846704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A990F4C"/>
    <w:multiLevelType w:val="hybridMultilevel"/>
    <w:tmpl w:val="C8166A32"/>
    <w:lvl w:ilvl="0" w:tplc="11543F18">
      <w:start w:val="1"/>
      <w:numFmt w:val="lowerLetter"/>
      <w:lvlText w:val="(%1)"/>
      <w:lvlJc w:val="left"/>
      <w:pPr>
        <w:tabs>
          <w:tab w:val="num" w:pos="3195"/>
        </w:tabs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</w:lvl>
  </w:abstractNum>
  <w:abstractNum w:abstractNumId="11">
    <w:nsid w:val="4FDB514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7E948B6"/>
    <w:multiLevelType w:val="hybridMultilevel"/>
    <w:tmpl w:val="1E00603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6E2012EC"/>
    <w:multiLevelType w:val="hybridMultilevel"/>
    <w:tmpl w:val="477E07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30CAB"/>
    <w:multiLevelType w:val="hybridMultilevel"/>
    <w:tmpl w:val="48DA3D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5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11"/>
  </w:num>
  <w:num w:numId="9">
    <w:abstractNumId w:val="0"/>
  </w:num>
  <w:num w:numId="10">
    <w:abstractNumId w:val="1"/>
  </w:num>
  <w:num w:numId="11">
    <w:abstractNumId w:val="6"/>
  </w:num>
  <w:num w:numId="12">
    <w:abstractNumId w:val="2"/>
  </w:num>
  <w:num w:numId="13">
    <w:abstractNumId w:val="14"/>
  </w:num>
  <w:num w:numId="14">
    <w:abstractNumId w:val="7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68"/>
    <w:rsid w:val="00004C26"/>
    <w:rsid w:val="00023C43"/>
    <w:rsid w:val="0002664F"/>
    <w:rsid w:val="00030E41"/>
    <w:rsid w:val="00035B48"/>
    <w:rsid w:val="000413E2"/>
    <w:rsid w:val="00041DAA"/>
    <w:rsid w:val="00051BEF"/>
    <w:rsid w:val="000533EA"/>
    <w:rsid w:val="000641AD"/>
    <w:rsid w:val="000816E5"/>
    <w:rsid w:val="00087D91"/>
    <w:rsid w:val="00090623"/>
    <w:rsid w:val="000A4F52"/>
    <w:rsid w:val="000B0B43"/>
    <w:rsid w:val="000C4789"/>
    <w:rsid w:val="000D69FB"/>
    <w:rsid w:val="000D6F31"/>
    <w:rsid w:val="0010033C"/>
    <w:rsid w:val="001052EE"/>
    <w:rsid w:val="00120F18"/>
    <w:rsid w:val="00122E58"/>
    <w:rsid w:val="00125CD2"/>
    <w:rsid w:val="0013420E"/>
    <w:rsid w:val="001731C7"/>
    <w:rsid w:val="0019097E"/>
    <w:rsid w:val="001B09B0"/>
    <w:rsid w:val="001B0AB0"/>
    <w:rsid w:val="001B547C"/>
    <w:rsid w:val="001C3BDF"/>
    <w:rsid w:val="001D0E57"/>
    <w:rsid w:val="001F1D17"/>
    <w:rsid w:val="001F656A"/>
    <w:rsid w:val="00206F8D"/>
    <w:rsid w:val="00235DF6"/>
    <w:rsid w:val="0023743A"/>
    <w:rsid w:val="00246976"/>
    <w:rsid w:val="002537A9"/>
    <w:rsid w:val="00270ED0"/>
    <w:rsid w:val="00271E00"/>
    <w:rsid w:val="0027215F"/>
    <w:rsid w:val="00272898"/>
    <w:rsid w:val="002C0BD4"/>
    <w:rsid w:val="002F43A6"/>
    <w:rsid w:val="00300A83"/>
    <w:rsid w:val="00310484"/>
    <w:rsid w:val="00346887"/>
    <w:rsid w:val="003624D3"/>
    <w:rsid w:val="00367A07"/>
    <w:rsid w:val="003700D5"/>
    <w:rsid w:val="00391A66"/>
    <w:rsid w:val="0039268D"/>
    <w:rsid w:val="003B4657"/>
    <w:rsid w:val="003C64D3"/>
    <w:rsid w:val="003D44BF"/>
    <w:rsid w:val="003D74C5"/>
    <w:rsid w:val="0042629B"/>
    <w:rsid w:val="00431C0D"/>
    <w:rsid w:val="00435BE1"/>
    <w:rsid w:val="00457FD2"/>
    <w:rsid w:val="00466FFB"/>
    <w:rsid w:val="00467AC7"/>
    <w:rsid w:val="00471E8B"/>
    <w:rsid w:val="00476BED"/>
    <w:rsid w:val="00484913"/>
    <w:rsid w:val="004A6546"/>
    <w:rsid w:val="004C3F9F"/>
    <w:rsid w:val="004D28CC"/>
    <w:rsid w:val="004E6361"/>
    <w:rsid w:val="004E6372"/>
    <w:rsid w:val="005057F1"/>
    <w:rsid w:val="005306F0"/>
    <w:rsid w:val="005365DA"/>
    <w:rsid w:val="00541CF6"/>
    <w:rsid w:val="00547FF4"/>
    <w:rsid w:val="00552047"/>
    <w:rsid w:val="0055299E"/>
    <w:rsid w:val="0056042D"/>
    <w:rsid w:val="00561772"/>
    <w:rsid w:val="005647BE"/>
    <w:rsid w:val="00566FC4"/>
    <w:rsid w:val="00573D08"/>
    <w:rsid w:val="0058783E"/>
    <w:rsid w:val="00587F1B"/>
    <w:rsid w:val="0059520A"/>
    <w:rsid w:val="005A7DC9"/>
    <w:rsid w:val="005B5798"/>
    <w:rsid w:val="005C2FD9"/>
    <w:rsid w:val="005C451A"/>
    <w:rsid w:val="005C4897"/>
    <w:rsid w:val="005C7B3E"/>
    <w:rsid w:val="005D4BFA"/>
    <w:rsid w:val="005D75D8"/>
    <w:rsid w:val="005E6C4E"/>
    <w:rsid w:val="005F009F"/>
    <w:rsid w:val="00601BD1"/>
    <w:rsid w:val="0061322D"/>
    <w:rsid w:val="00624B51"/>
    <w:rsid w:val="0062645E"/>
    <w:rsid w:val="00627E2D"/>
    <w:rsid w:val="00631547"/>
    <w:rsid w:val="0065706F"/>
    <w:rsid w:val="006724FA"/>
    <w:rsid w:val="006736FA"/>
    <w:rsid w:val="006858C3"/>
    <w:rsid w:val="006A2D05"/>
    <w:rsid w:val="006A5EFA"/>
    <w:rsid w:val="006C67E4"/>
    <w:rsid w:val="006D252A"/>
    <w:rsid w:val="006D326D"/>
    <w:rsid w:val="006D6E9D"/>
    <w:rsid w:val="007035C9"/>
    <w:rsid w:val="0072790C"/>
    <w:rsid w:val="00730269"/>
    <w:rsid w:val="0074070F"/>
    <w:rsid w:val="00751C6B"/>
    <w:rsid w:val="007602AE"/>
    <w:rsid w:val="00763879"/>
    <w:rsid w:val="00773272"/>
    <w:rsid w:val="007737B7"/>
    <w:rsid w:val="00775125"/>
    <w:rsid w:val="007923C4"/>
    <w:rsid w:val="007A3F1B"/>
    <w:rsid w:val="007B6642"/>
    <w:rsid w:val="007C4F94"/>
    <w:rsid w:val="007C7F4B"/>
    <w:rsid w:val="007D4949"/>
    <w:rsid w:val="007E3C2F"/>
    <w:rsid w:val="007E3D5B"/>
    <w:rsid w:val="007E6F18"/>
    <w:rsid w:val="007F2F81"/>
    <w:rsid w:val="008027F8"/>
    <w:rsid w:val="00812595"/>
    <w:rsid w:val="00812BE5"/>
    <w:rsid w:val="00815CF1"/>
    <w:rsid w:val="008165C9"/>
    <w:rsid w:val="0082785B"/>
    <w:rsid w:val="008304EE"/>
    <w:rsid w:val="00833743"/>
    <w:rsid w:val="008346A0"/>
    <w:rsid w:val="0084464C"/>
    <w:rsid w:val="00845243"/>
    <w:rsid w:val="0085104D"/>
    <w:rsid w:val="00891FC0"/>
    <w:rsid w:val="008A4677"/>
    <w:rsid w:val="008A4B7B"/>
    <w:rsid w:val="008B6699"/>
    <w:rsid w:val="008D524B"/>
    <w:rsid w:val="008E0363"/>
    <w:rsid w:val="008E3480"/>
    <w:rsid w:val="008F7E5D"/>
    <w:rsid w:val="00911CC2"/>
    <w:rsid w:val="00915BCB"/>
    <w:rsid w:val="00917A89"/>
    <w:rsid w:val="0092177D"/>
    <w:rsid w:val="00933E03"/>
    <w:rsid w:val="009364B5"/>
    <w:rsid w:val="009402B3"/>
    <w:rsid w:val="00941159"/>
    <w:rsid w:val="0094117F"/>
    <w:rsid w:val="00941827"/>
    <w:rsid w:val="009438A3"/>
    <w:rsid w:val="0094714C"/>
    <w:rsid w:val="0098406A"/>
    <w:rsid w:val="00995F2B"/>
    <w:rsid w:val="009A7B6D"/>
    <w:rsid w:val="009B3F7F"/>
    <w:rsid w:val="009C59C8"/>
    <w:rsid w:val="00A0613A"/>
    <w:rsid w:val="00A128C6"/>
    <w:rsid w:val="00A17681"/>
    <w:rsid w:val="00A30C3F"/>
    <w:rsid w:val="00A33A86"/>
    <w:rsid w:val="00A47ABB"/>
    <w:rsid w:val="00A51D48"/>
    <w:rsid w:val="00A71FE8"/>
    <w:rsid w:val="00A72755"/>
    <w:rsid w:val="00A7653D"/>
    <w:rsid w:val="00A82757"/>
    <w:rsid w:val="00A843C7"/>
    <w:rsid w:val="00A87684"/>
    <w:rsid w:val="00A97039"/>
    <w:rsid w:val="00A979A3"/>
    <w:rsid w:val="00AD2BB5"/>
    <w:rsid w:val="00AD46AA"/>
    <w:rsid w:val="00AF0A97"/>
    <w:rsid w:val="00AF7C1A"/>
    <w:rsid w:val="00B1791F"/>
    <w:rsid w:val="00B22DE2"/>
    <w:rsid w:val="00B41054"/>
    <w:rsid w:val="00B45202"/>
    <w:rsid w:val="00B470B6"/>
    <w:rsid w:val="00B61F57"/>
    <w:rsid w:val="00B63F00"/>
    <w:rsid w:val="00B655CB"/>
    <w:rsid w:val="00B73D1F"/>
    <w:rsid w:val="00B870D6"/>
    <w:rsid w:val="00BA4A65"/>
    <w:rsid w:val="00BA4F49"/>
    <w:rsid w:val="00BC1621"/>
    <w:rsid w:val="00BC2ACB"/>
    <w:rsid w:val="00BC3F63"/>
    <w:rsid w:val="00BC460E"/>
    <w:rsid w:val="00BC5CB8"/>
    <w:rsid w:val="00BD156C"/>
    <w:rsid w:val="00BD345D"/>
    <w:rsid w:val="00BF1792"/>
    <w:rsid w:val="00C07C5F"/>
    <w:rsid w:val="00C11C15"/>
    <w:rsid w:val="00C12162"/>
    <w:rsid w:val="00C16BFF"/>
    <w:rsid w:val="00C20F4A"/>
    <w:rsid w:val="00C23F02"/>
    <w:rsid w:val="00C444F9"/>
    <w:rsid w:val="00C459DF"/>
    <w:rsid w:val="00C52B02"/>
    <w:rsid w:val="00C64821"/>
    <w:rsid w:val="00C67795"/>
    <w:rsid w:val="00C7578E"/>
    <w:rsid w:val="00C929E5"/>
    <w:rsid w:val="00C963E7"/>
    <w:rsid w:val="00C963F1"/>
    <w:rsid w:val="00CA33D0"/>
    <w:rsid w:val="00CB5086"/>
    <w:rsid w:val="00CC62D6"/>
    <w:rsid w:val="00CF0BEC"/>
    <w:rsid w:val="00CF0F67"/>
    <w:rsid w:val="00CF7EC8"/>
    <w:rsid w:val="00D05E98"/>
    <w:rsid w:val="00D116DD"/>
    <w:rsid w:val="00D2033C"/>
    <w:rsid w:val="00D216BB"/>
    <w:rsid w:val="00D47585"/>
    <w:rsid w:val="00D538C6"/>
    <w:rsid w:val="00D57E38"/>
    <w:rsid w:val="00D67844"/>
    <w:rsid w:val="00D9643A"/>
    <w:rsid w:val="00D9705B"/>
    <w:rsid w:val="00DA495E"/>
    <w:rsid w:val="00DA5176"/>
    <w:rsid w:val="00DA7DE8"/>
    <w:rsid w:val="00DB089E"/>
    <w:rsid w:val="00DB65C5"/>
    <w:rsid w:val="00DF1270"/>
    <w:rsid w:val="00E0056C"/>
    <w:rsid w:val="00E175D2"/>
    <w:rsid w:val="00E30C1F"/>
    <w:rsid w:val="00E40F49"/>
    <w:rsid w:val="00E41024"/>
    <w:rsid w:val="00E43F98"/>
    <w:rsid w:val="00E52365"/>
    <w:rsid w:val="00E5728B"/>
    <w:rsid w:val="00E65A35"/>
    <w:rsid w:val="00EA5E6B"/>
    <w:rsid w:val="00EB1F3C"/>
    <w:rsid w:val="00EC03E3"/>
    <w:rsid w:val="00EE5848"/>
    <w:rsid w:val="00EF1368"/>
    <w:rsid w:val="00EF4578"/>
    <w:rsid w:val="00F14A59"/>
    <w:rsid w:val="00F2475F"/>
    <w:rsid w:val="00F26F43"/>
    <w:rsid w:val="00F32657"/>
    <w:rsid w:val="00F35035"/>
    <w:rsid w:val="00F44083"/>
    <w:rsid w:val="00F60068"/>
    <w:rsid w:val="00F729C5"/>
    <w:rsid w:val="00F73CEA"/>
    <w:rsid w:val="00F7540B"/>
    <w:rsid w:val="00F94335"/>
    <w:rsid w:val="00FB4C52"/>
    <w:rsid w:val="00FE2693"/>
    <w:rsid w:val="00FF2F5C"/>
    <w:rsid w:val="00FF685E"/>
    <w:rsid w:val="00FF6C13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6887"/>
    <w:rPr>
      <w:sz w:val="24"/>
      <w:szCs w:val="24"/>
    </w:rPr>
  </w:style>
  <w:style w:type="paragraph" w:styleId="Ttulo1">
    <w:name w:val="heading 1"/>
    <w:basedOn w:val="Normal"/>
    <w:next w:val="Normal"/>
    <w:qFormat/>
    <w:rsid w:val="006A2D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6A2D0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A2D0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ial">
    <w:name w:val="arial"/>
    <w:basedOn w:val="Normal"/>
    <w:rsid w:val="00AD46AA"/>
    <w:pPr>
      <w:ind w:firstLine="708"/>
      <w:jc w:val="both"/>
    </w:pPr>
    <w:rPr>
      <w:rFonts w:ascii="Arial" w:hAnsi="Arial" w:cs="Arial"/>
      <w:b/>
    </w:rPr>
  </w:style>
  <w:style w:type="character" w:styleId="Hyperlink">
    <w:name w:val="Hyperlink"/>
    <w:basedOn w:val="Fontepargpadro"/>
    <w:rsid w:val="00A979A3"/>
    <w:rPr>
      <w:color w:val="0000FF"/>
      <w:u w:val="single"/>
    </w:rPr>
  </w:style>
  <w:style w:type="character" w:customStyle="1" w:styleId="LegendaChar">
    <w:name w:val="Legenda Char"/>
    <w:basedOn w:val="Fontepargpadro"/>
    <w:link w:val="Legenda"/>
    <w:locked/>
    <w:rsid w:val="00B41054"/>
    <w:rPr>
      <w:rFonts w:ascii="Arial" w:hAnsi="Arial" w:cs="Arial"/>
      <w:bCs/>
      <w:i/>
      <w:sz w:val="22"/>
      <w:szCs w:val="24"/>
      <w:lang w:val="pt-BR" w:eastAsia="pt-BR" w:bidi="ar-SA"/>
    </w:rPr>
  </w:style>
  <w:style w:type="paragraph" w:styleId="Legenda">
    <w:name w:val="caption"/>
    <w:basedOn w:val="Normal"/>
    <w:next w:val="Normal"/>
    <w:link w:val="LegendaChar"/>
    <w:qFormat/>
    <w:rsid w:val="00B41054"/>
    <w:pPr>
      <w:jc w:val="center"/>
    </w:pPr>
    <w:rPr>
      <w:rFonts w:ascii="Arial" w:hAnsi="Arial" w:cs="Arial"/>
      <w:bCs/>
      <w:i/>
      <w:sz w:val="22"/>
    </w:rPr>
  </w:style>
  <w:style w:type="character" w:customStyle="1" w:styleId="CorpodadissertacaoPrimeiralinha1">
    <w:name w:val="Corpo da dissertacao + Primeira linha:  1"/>
    <w:aliases w:val="5 cm + À esquerda:  1,27 cm Char Char"/>
    <w:basedOn w:val="Fontepargpadro"/>
    <w:link w:val="CorpodadissertacaoPrimeiralinha11"/>
    <w:locked/>
    <w:rsid w:val="00B41054"/>
    <w:rPr>
      <w:rFonts w:ascii="Arial" w:hAnsi="Arial" w:cs="Arial"/>
      <w:sz w:val="24"/>
      <w:szCs w:val="28"/>
      <w:lang w:val="pt-BR" w:eastAsia="en-US" w:bidi="ar-SA"/>
    </w:rPr>
  </w:style>
  <w:style w:type="paragraph" w:customStyle="1" w:styleId="CorpodadissertacaoPrimeiralinha11">
    <w:name w:val="Corpo da dissertacao + Primeira linha:  11"/>
    <w:aliases w:val="5 cm + À esquerda:  11,27 cm1"/>
    <w:basedOn w:val="Normal"/>
    <w:link w:val="CorpodadissertacaoPrimeiralinha1"/>
    <w:rsid w:val="00B41054"/>
    <w:pPr>
      <w:spacing w:line="480" w:lineRule="auto"/>
      <w:ind w:firstLine="851"/>
      <w:jc w:val="both"/>
    </w:pPr>
    <w:rPr>
      <w:rFonts w:ascii="Arial" w:hAnsi="Arial" w:cs="Arial"/>
      <w:szCs w:val="28"/>
      <w:lang w:eastAsia="en-US"/>
    </w:rPr>
  </w:style>
  <w:style w:type="paragraph" w:customStyle="1" w:styleId="Figura">
    <w:name w:val="Figura"/>
    <w:basedOn w:val="Normal"/>
    <w:rsid w:val="00B41054"/>
    <w:pPr>
      <w:jc w:val="center"/>
    </w:pPr>
    <w:rPr>
      <w:lang w:eastAsia="en-US"/>
    </w:rPr>
  </w:style>
  <w:style w:type="paragraph" w:customStyle="1" w:styleId="Titulo">
    <w:name w:val="Titulo"/>
    <w:basedOn w:val="Normal"/>
    <w:rsid w:val="00A87684"/>
    <w:pPr>
      <w:autoSpaceDE w:val="0"/>
      <w:autoSpaceDN w:val="0"/>
      <w:adjustRightInd w:val="0"/>
      <w:spacing w:line="360" w:lineRule="auto"/>
      <w:jc w:val="both"/>
    </w:pPr>
    <w:rPr>
      <w:b/>
    </w:rPr>
  </w:style>
  <w:style w:type="paragraph" w:customStyle="1" w:styleId="subtitulo">
    <w:name w:val="subtitulo"/>
    <w:basedOn w:val="arial"/>
    <w:rsid w:val="00A87684"/>
    <w:pPr>
      <w:spacing w:line="360" w:lineRule="auto"/>
      <w:ind w:firstLine="0"/>
    </w:pPr>
    <w:rPr>
      <w:rFonts w:ascii="Times New Roman" w:hAnsi="Times New Roman" w:cs="Times New Roman"/>
    </w:rPr>
  </w:style>
  <w:style w:type="paragraph" w:customStyle="1" w:styleId="sub2">
    <w:name w:val="sub2"/>
    <w:basedOn w:val="arial"/>
    <w:rsid w:val="00A87684"/>
    <w:pPr>
      <w:tabs>
        <w:tab w:val="left" w:pos="720"/>
      </w:tabs>
      <w:spacing w:line="360" w:lineRule="auto"/>
    </w:pPr>
    <w:rPr>
      <w:rFonts w:ascii="Times New Roman" w:hAnsi="Times New Roman" w:cs="Times New Roman"/>
    </w:rPr>
  </w:style>
  <w:style w:type="paragraph" w:customStyle="1" w:styleId="Fig">
    <w:name w:val="Fig"/>
    <w:basedOn w:val="Normal"/>
    <w:link w:val="FigChar"/>
    <w:rsid w:val="00A87684"/>
    <w:pPr>
      <w:autoSpaceDE w:val="0"/>
      <w:autoSpaceDN w:val="0"/>
      <w:adjustRightInd w:val="0"/>
      <w:spacing w:line="360" w:lineRule="auto"/>
      <w:jc w:val="center"/>
    </w:pPr>
    <w:rPr>
      <w:i/>
      <w:color w:val="000000"/>
      <w:sz w:val="22"/>
      <w:szCs w:val="22"/>
    </w:rPr>
  </w:style>
  <w:style w:type="character" w:customStyle="1" w:styleId="FigChar">
    <w:name w:val="Fig Char"/>
    <w:basedOn w:val="Fontepargpadro"/>
    <w:link w:val="Fig"/>
    <w:rsid w:val="00A87684"/>
    <w:rPr>
      <w:i/>
      <w:color w:val="000000"/>
      <w:sz w:val="22"/>
      <w:szCs w:val="22"/>
      <w:lang w:val="pt-BR" w:eastAsia="pt-BR" w:bidi="ar-SA"/>
    </w:rPr>
  </w:style>
  <w:style w:type="paragraph" w:styleId="Sumrio2">
    <w:name w:val="toc 2"/>
    <w:basedOn w:val="Normal"/>
    <w:next w:val="Normal"/>
    <w:autoRedefine/>
    <w:semiHidden/>
    <w:rsid w:val="006A2D05"/>
    <w:pPr>
      <w:ind w:left="240"/>
    </w:pPr>
  </w:style>
  <w:style w:type="paragraph" w:styleId="Sumrio1">
    <w:name w:val="toc 1"/>
    <w:basedOn w:val="Normal"/>
    <w:next w:val="Normal"/>
    <w:autoRedefine/>
    <w:semiHidden/>
    <w:rsid w:val="00C929E5"/>
    <w:pPr>
      <w:tabs>
        <w:tab w:val="right" w:leader="dot" w:pos="8494"/>
      </w:tabs>
      <w:spacing w:before="120" w:after="120"/>
      <w:jc w:val="center"/>
    </w:pPr>
    <w:rPr>
      <w:b/>
    </w:rPr>
  </w:style>
  <w:style w:type="paragraph" w:styleId="Sumrio3">
    <w:name w:val="toc 3"/>
    <w:basedOn w:val="Normal"/>
    <w:next w:val="Normal"/>
    <w:autoRedefine/>
    <w:semiHidden/>
    <w:rsid w:val="006A2D05"/>
    <w:pPr>
      <w:ind w:left="480"/>
    </w:pPr>
    <w:rPr>
      <w:i/>
    </w:rPr>
  </w:style>
  <w:style w:type="paragraph" w:styleId="Cabealho">
    <w:name w:val="header"/>
    <w:basedOn w:val="Normal"/>
    <w:rsid w:val="00004C2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04C2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C929E5"/>
  </w:style>
  <w:style w:type="table" w:styleId="Tabelacomgrade">
    <w:name w:val="Table Grid"/>
    <w:basedOn w:val="Tabelanormal"/>
    <w:rsid w:val="006D3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semiHidden/>
    <w:rsid w:val="00C929E5"/>
  </w:style>
  <w:style w:type="paragraph" w:styleId="Textodebalo">
    <w:name w:val="Balloon Text"/>
    <w:basedOn w:val="Normal"/>
    <w:link w:val="TextodebaloChar"/>
    <w:rsid w:val="00815C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6887"/>
    <w:rPr>
      <w:sz w:val="24"/>
      <w:szCs w:val="24"/>
    </w:rPr>
  </w:style>
  <w:style w:type="paragraph" w:styleId="Ttulo1">
    <w:name w:val="heading 1"/>
    <w:basedOn w:val="Normal"/>
    <w:next w:val="Normal"/>
    <w:qFormat/>
    <w:rsid w:val="006A2D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6A2D0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A2D0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ial">
    <w:name w:val="arial"/>
    <w:basedOn w:val="Normal"/>
    <w:rsid w:val="00AD46AA"/>
    <w:pPr>
      <w:ind w:firstLine="708"/>
      <w:jc w:val="both"/>
    </w:pPr>
    <w:rPr>
      <w:rFonts w:ascii="Arial" w:hAnsi="Arial" w:cs="Arial"/>
      <w:b/>
    </w:rPr>
  </w:style>
  <w:style w:type="character" w:styleId="Hyperlink">
    <w:name w:val="Hyperlink"/>
    <w:basedOn w:val="Fontepargpadro"/>
    <w:rsid w:val="00A979A3"/>
    <w:rPr>
      <w:color w:val="0000FF"/>
      <w:u w:val="single"/>
    </w:rPr>
  </w:style>
  <w:style w:type="character" w:customStyle="1" w:styleId="LegendaChar">
    <w:name w:val="Legenda Char"/>
    <w:basedOn w:val="Fontepargpadro"/>
    <w:link w:val="Legenda"/>
    <w:locked/>
    <w:rsid w:val="00B41054"/>
    <w:rPr>
      <w:rFonts w:ascii="Arial" w:hAnsi="Arial" w:cs="Arial"/>
      <w:bCs/>
      <w:i/>
      <w:sz w:val="22"/>
      <w:szCs w:val="24"/>
      <w:lang w:val="pt-BR" w:eastAsia="pt-BR" w:bidi="ar-SA"/>
    </w:rPr>
  </w:style>
  <w:style w:type="paragraph" w:styleId="Legenda">
    <w:name w:val="caption"/>
    <w:basedOn w:val="Normal"/>
    <w:next w:val="Normal"/>
    <w:link w:val="LegendaChar"/>
    <w:qFormat/>
    <w:rsid w:val="00B41054"/>
    <w:pPr>
      <w:jc w:val="center"/>
    </w:pPr>
    <w:rPr>
      <w:rFonts w:ascii="Arial" w:hAnsi="Arial" w:cs="Arial"/>
      <w:bCs/>
      <w:i/>
      <w:sz w:val="22"/>
    </w:rPr>
  </w:style>
  <w:style w:type="character" w:customStyle="1" w:styleId="CorpodadissertacaoPrimeiralinha1">
    <w:name w:val="Corpo da dissertacao + Primeira linha:  1"/>
    <w:aliases w:val="5 cm + À esquerda:  1,27 cm Char Char"/>
    <w:basedOn w:val="Fontepargpadro"/>
    <w:link w:val="CorpodadissertacaoPrimeiralinha11"/>
    <w:locked/>
    <w:rsid w:val="00B41054"/>
    <w:rPr>
      <w:rFonts w:ascii="Arial" w:hAnsi="Arial" w:cs="Arial"/>
      <w:sz w:val="24"/>
      <w:szCs w:val="28"/>
      <w:lang w:val="pt-BR" w:eastAsia="en-US" w:bidi="ar-SA"/>
    </w:rPr>
  </w:style>
  <w:style w:type="paragraph" w:customStyle="1" w:styleId="CorpodadissertacaoPrimeiralinha11">
    <w:name w:val="Corpo da dissertacao + Primeira linha:  11"/>
    <w:aliases w:val="5 cm + À esquerda:  11,27 cm1"/>
    <w:basedOn w:val="Normal"/>
    <w:link w:val="CorpodadissertacaoPrimeiralinha1"/>
    <w:rsid w:val="00B41054"/>
    <w:pPr>
      <w:spacing w:line="480" w:lineRule="auto"/>
      <w:ind w:firstLine="851"/>
      <w:jc w:val="both"/>
    </w:pPr>
    <w:rPr>
      <w:rFonts w:ascii="Arial" w:hAnsi="Arial" w:cs="Arial"/>
      <w:szCs w:val="28"/>
      <w:lang w:eastAsia="en-US"/>
    </w:rPr>
  </w:style>
  <w:style w:type="paragraph" w:customStyle="1" w:styleId="Figura">
    <w:name w:val="Figura"/>
    <w:basedOn w:val="Normal"/>
    <w:rsid w:val="00B41054"/>
    <w:pPr>
      <w:jc w:val="center"/>
    </w:pPr>
    <w:rPr>
      <w:lang w:eastAsia="en-US"/>
    </w:rPr>
  </w:style>
  <w:style w:type="paragraph" w:customStyle="1" w:styleId="Titulo">
    <w:name w:val="Titulo"/>
    <w:basedOn w:val="Normal"/>
    <w:rsid w:val="00A87684"/>
    <w:pPr>
      <w:autoSpaceDE w:val="0"/>
      <w:autoSpaceDN w:val="0"/>
      <w:adjustRightInd w:val="0"/>
      <w:spacing w:line="360" w:lineRule="auto"/>
      <w:jc w:val="both"/>
    </w:pPr>
    <w:rPr>
      <w:b/>
    </w:rPr>
  </w:style>
  <w:style w:type="paragraph" w:customStyle="1" w:styleId="subtitulo">
    <w:name w:val="subtitulo"/>
    <w:basedOn w:val="arial"/>
    <w:rsid w:val="00A87684"/>
    <w:pPr>
      <w:spacing w:line="360" w:lineRule="auto"/>
      <w:ind w:firstLine="0"/>
    </w:pPr>
    <w:rPr>
      <w:rFonts w:ascii="Times New Roman" w:hAnsi="Times New Roman" w:cs="Times New Roman"/>
    </w:rPr>
  </w:style>
  <w:style w:type="paragraph" w:customStyle="1" w:styleId="sub2">
    <w:name w:val="sub2"/>
    <w:basedOn w:val="arial"/>
    <w:rsid w:val="00A87684"/>
    <w:pPr>
      <w:tabs>
        <w:tab w:val="left" w:pos="720"/>
      </w:tabs>
      <w:spacing w:line="360" w:lineRule="auto"/>
    </w:pPr>
    <w:rPr>
      <w:rFonts w:ascii="Times New Roman" w:hAnsi="Times New Roman" w:cs="Times New Roman"/>
    </w:rPr>
  </w:style>
  <w:style w:type="paragraph" w:customStyle="1" w:styleId="Fig">
    <w:name w:val="Fig"/>
    <w:basedOn w:val="Normal"/>
    <w:link w:val="FigChar"/>
    <w:rsid w:val="00A87684"/>
    <w:pPr>
      <w:autoSpaceDE w:val="0"/>
      <w:autoSpaceDN w:val="0"/>
      <w:adjustRightInd w:val="0"/>
      <w:spacing w:line="360" w:lineRule="auto"/>
      <w:jc w:val="center"/>
    </w:pPr>
    <w:rPr>
      <w:i/>
      <w:color w:val="000000"/>
      <w:sz w:val="22"/>
      <w:szCs w:val="22"/>
    </w:rPr>
  </w:style>
  <w:style w:type="character" w:customStyle="1" w:styleId="FigChar">
    <w:name w:val="Fig Char"/>
    <w:basedOn w:val="Fontepargpadro"/>
    <w:link w:val="Fig"/>
    <w:rsid w:val="00A87684"/>
    <w:rPr>
      <w:i/>
      <w:color w:val="000000"/>
      <w:sz w:val="22"/>
      <w:szCs w:val="22"/>
      <w:lang w:val="pt-BR" w:eastAsia="pt-BR" w:bidi="ar-SA"/>
    </w:rPr>
  </w:style>
  <w:style w:type="paragraph" w:styleId="Sumrio2">
    <w:name w:val="toc 2"/>
    <w:basedOn w:val="Normal"/>
    <w:next w:val="Normal"/>
    <w:autoRedefine/>
    <w:semiHidden/>
    <w:rsid w:val="006A2D05"/>
    <w:pPr>
      <w:ind w:left="240"/>
    </w:pPr>
  </w:style>
  <w:style w:type="paragraph" w:styleId="Sumrio1">
    <w:name w:val="toc 1"/>
    <w:basedOn w:val="Normal"/>
    <w:next w:val="Normal"/>
    <w:autoRedefine/>
    <w:semiHidden/>
    <w:rsid w:val="00C929E5"/>
    <w:pPr>
      <w:tabs>
        <w:tab w:val="right" w:leader="dot" w:pos="8494"/>
      </w:tabs>
      <w:spacing w:before="120" w:after="120"/>
      <w:jc w:val="center"/>
    </w:pPr>
    <w:rPr>
      <w:b/>
    </w:rPr>
  </w:style>
  <w:style w:type="paragraph" w:styleId="Sumrio3">
    <w:name w:val="toc 3"/>
    <w:basedOn w:val="Normal"/>
    <w:next w:val="Normal"/>
    <w:autoRedefine/>
    <w:semiHidden/>
    <w:rsid w:val="006A2D05"/>
    <w:pPr>
      <w:ind w:left="480"/>
    </w:pPr>
    <w:rPr>
      <w:i/>
    </w:rPr>
  </w:style>
  <w:style w:type="paragraph" w:styleId="Cabealho">
    <w:name w:val="header"/>
    <w:basedOn w:val="Normal"/>
    <w:rsid w:val="00004C2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04C2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C929E5"/>
  </w:style>
  <w:style w:type="table" w:styleId="Tabelacomgrade">
    <w:name w:val="Table Grid"/>
    <w:basedOn w:val="Tabelanormal"/>
    <w:rsid w:val="006D3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semiHidden/>
    <w:rsid w:val="00C929E5"/>
  </w:style>
  <w:style w:type="paragraph" w:styleId="Textodebalo">
    <w:name w:val="Balloon Text"/>
    <w:basedOn w:val="Normal"/>
    <w:link w:val="TextodebaloChar"/>
    <w:rsid w:val="00815C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\AppData\Local\Temp\Rar$DI00.841\Modelo%20Relatorio%20ELA02-2010-2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Relatorio ELA02-2010-2.dotx</Template>
  <TotalTime>0</TotalTime>
  <Pages>4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/>
  <LinksUpToDate>false</LinksUpToDate>
  <CharactersWithSpaces>2013</CharactersWithSpaces>
  <SharedDoc>false</SharedDoc>
  <HLinks>
    <vt:vector size="240" baseType="variant">
      <vt:variant>
        <vt:i4>5373985</vt:i4>
      </vt:variant>
      <vt:variant>
        <vt:i4>240</vt:i4>
      </vt:variant>
      <vt:variant>
        <vt:i4>0</vt:i4>
      </vt:variant>
      <vt:variant>
        <vt:i4>5</vt:i4>
      </vt:variant>
      <vt:variant>
        <vt:lpwstr>http://pt.wikipedia.org/wiki/Karel_%C4%8Capek</vt:lpwstr>
      </vt:variant>
      <vt:variant>
        <vt:lpwstr/>
      </vt:variant>
      <vt:variant>
        <vt:i4>1441846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_Toc224973799</vt:lpwstr>
      </vt:variant>
      <vt:variant>
        <vt:i4>1441846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_Toc224973798</vt:lpwstr>
      </vt:variant>
      <vt:variant>
        <vt:i4>1441846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_Toc224973797</vt:lpwstr>
      </vt:variant>
      <vt:variant>
        <vt:i4>1441846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_Toc224973796</vt:lpwstr>
      </vt:variant>
      <vt:variant>
        <vt:i4>1441846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_Toc224973795</vt:lpwstr>
      </vt:variant>
      <vt:variant>
        <vt:i4>1441846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_Toc224973794</vt:lpwstr>
      </vt:variant>
      <vt:variant>
        <vt:i4>1441846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_Toc224973793</vt:lpwstr>
      </vt:variant>
      <vt:variant>
        <vt:i4>1441846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_Toc224973792</vt:lpwstr>
      </vt:variant>
      <vt:variant>
        <vt:i4>1441846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_Toc224973791</vt:lpwstr>
      </vt:variant>
      <vt:variant>
        <vt:i4>1441846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_Toc224973790</vt:lpwstr>
      </vt:variant>
      <vt:variant>
        <vt:i4>1507382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_Toc224973789</vt:lpwstr>
      </vt:variant>
      <vt:variant>
        <vt:i4>1507382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_Toc224973786</vt:lpwstr>
      </vt:variant>
      <vt:variant>
        <vt:i4>1507382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_Toc224973785</vt:lpwstr>
      </vt:variant>
      <vt:variant>
        <vt:i4>1507382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_Toc224973783</vt:lpwstr>
      </vt:variant>
      <vt:variant>
        <vt:i4>1507382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_Toc224973782</vt:lpwstr>
      </vt:variant>
      <vt:variant>
        <vt:i4>1507382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_Toc224973781</vt:lpwstr>
      </vt:variant>
      <vt:variant>
        <vt:i4>1507382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_Toc224973780</vt:lpwstr>
      </vt:variant>
      <vt:variant>
        <vt:i4>1572918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_Toc224973779</vt:lpwstr>
      </vt:variant>
      <vt:variant>
        <vt:i4>1572918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_Toc224973778</vt:lpwstr>
      </vt:variant>
      <vt:variant>
        <vt:i4>1572918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_Toc224973777</vt:lpwstr>
      </vt:variant>
      <vt:variant>
        <vt:i4>1572918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_Toc224973776</vt:lpwstr>
      </vt:variant>
      <vt:variant>
        <vt:i4>1572918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_Toc224973775</vt:lpwstr>
      </vt:variant>
      <vt:variant>
        <vt:i4>1572918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_Toc224973774</vt:lpwstr>
      </vt:variant>
      <vt:variant>
        <vt:i4>1572918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_Toc224973773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_Toc224973732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_Toc224973731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_Toc224973730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_Toc224973729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_Toc224973728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_Toc224973727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_Toc224973726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_Toc224973725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_Toc224973724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_Toc224973723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_Toc224973722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_Toc224973721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_Toc224973720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_Toc224973719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_Toc224973718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Sergio</dc:creator>
  <cp:lastModifiedBy>Sergio</cp:lastModifiedBy>
  <cp:revision>2</cp:revision>
  <cp:lastPrinted>2017-04-03T17:47:00Z</cp:lastPrinted>
  <dcterms:created xsi:type="dcterms:W3CDTF">2017-04-03T17:48:00Z</dcterms:created>
  <dcterms:modified xsi:type="dcterms:W3CDTF">2017-04-03T17:48:00Z</dcterms:modified>
</cp:coreProperties>
</file>